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241"/>
        <w:tblW w:w="10432" w:type="dxa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872"/>
        <w:gridCol w:w="2760"/>
        <w:gridCol w:w="5928"/>
        <w:gridCol w:w="872"/>
      </w:tblGrid>
      <w:tr w:rsidR="005872B1" w14:paraId="1393C62C" w14:textId="77777777" w:rsidTr="00CA2706">
        <w:trPr>
          <w:trHeight w:val="1418"/>
        </w:trPr>
        <w:tc>
          <w:tcPr>
            <w:tcW w:w="872" w:type="dxa"/>
            <w:tcBorders>
              <w:bottom w:val="single" w:sz="12" w:space="0" w:color="3C3388" w:themeColor="accent6"/>
            </w:tcBorders>
          </w:tcPr>
          <w:p w14:paraId="4B6641B2" w14:textId="77777777" w:rsidR="005872B1" w:rsidRDefault="005872B1" w:rsidP="00D724F5"/>
        </w:tc>
        <w:tc>
          <w:tcPr>
            <w:tcW w:w="8688" w:type="dxa"/>
            <w:gridSpan w:val="2"/>
            <w:tcBorders>
              <w:bottom w:val="single" w:sz="12" w:space="0" w:color="3C3388" w:themeColor="accent6"/>
            </w:tcBorders>
          </w:tcPr>
          <w:p w14:paraId="50524050" w14:textId="7E7A274F" w:rsidR="007D3E3A" w:rsidRPr="007D3E3A" w:rsidRDefault="008407FF" w:rsidP="007D3E3A">
            <w:pPr>
              <w:pStyle w:val="Title"/>
            </w:pPr>
            <w:r>
              <w:t>Fraser W Levack</w:t>
            </w:r>
          </w:p>
          <w:p w14:paraId="087A6875" w14:textId="7BE5FEB9" w:rsidR="005872B1" w:rsidRPr="00096A49" w:rsidRDefault="008E53BD" w:rsidP="00D724F5">
            <w:pPr>
              <w:pStyle w:val="Subtitle"/>
            </w:pPr>
            <w:r>
              <w:t xml:space="preserve">Full </w:t>
            </w:r>
            <w:r w:rsidR="007D3E3A">
              <w:t>T</w:t>
            </w:r>
            <w:r>
              <w:t>ime 3</w:t>
            </w:r>
            <w:r w:rsidRPr="008E53BD">
              <w:rPr>
                <w:vertAlign w:val="superscript"/>
              </w:rPr>
              <w:t>rd</w:t>
            </w:r>
            <w:r>
              <w:t xml:space="preserve"> </w:t>
            </w:r>
            <w:r w:rsidR="007D3E3A">
              <w:t>Y</w:t>
            </w:r>
            <w:r>
              <w:t xml:space="preserve">ear </w:t>
            </w:r>
            <w:r w:rsidR="007D3E3A">
              <w:t>C</w:t>
            </w:r>
            <w:r>
              <w:t xml:space="preserve">omputer </w:t>
            </w:r>
            <w:r w:rsidR="007D3E3A">
              <w:t>S</w:t>
            </w:r>
            <w:r>
              <w:t xml:space="preserve">cience </w:t>
            </w:r>
            <w:r w:rsidR="007D3E3A">
              <w:t>S</w:t>
            </w:r>
            <w:r>
              <w:t>tudent.</w:t>
            </w:r>
          </w:p>
        </w:tc>
        <w:tc>
          <w:tcPr>
            <w:tcW w:w="872" w:type="dxa"/>
            <w:tcBorders>
              <w:bottom w:val="single" w:sz="12" w:space="0" w:color="3C3388" w:themeColor="accent6"/>
            </w:tcBorders>
          </w:tcPr>
          <w:p w14:paraId="5B061656" w14:textId="77777777" w:rsidR="005872B1" w:rsidRDefault="005872B1" w:rsidP="00D724F5"/>
        </w:tc>
      </w:tr>
      <w:tr w:rsidR="00E85784" w14:paraId="0ECEFEB7" w14:textId="77777777" w:rsidTr="005D3D9D">
        <w:tblPrEx>
          <w:tblCellMar>
            <w:top w:w="216" w:type="dxa"/>
            <w:left w:w="216" w:type="dxa"/>
            <w:right w:w="216" w:type="dxa"/>
          </w:tblCellMar>
        </w:tblPrEx>
        <w:trPr>
          <w:trHeight w:val="2312"/>
        </w:trPr>
        <w:tc>
          <w:tcPr>
            <w:tcW w:w="3632" w:type="dxa"/>
            <w:gridSpan w:val="2"/>
            <w:tcBorders>
              <w:top w:val="single" w:sz="12" w:space="0" w:color="3C3388" w:themeColor="accent6"/>
              <w:right w:val="single" w:sz="12" w:space="0" w:color="3C3388" w:themeColor="accent6"/>
            </w:tcBorders>
          </w:tcPr>
          <w:p w14:paraId="2726532A" w14:textId="77777777" w:rsidR="00E85784" w:rsidRDefault="00E85784" w:rsidP="00E85784">
            <w:pPr>
              <w:pStyle w:val="Heading1"/>
            </w:pPr>
            <w:r>
              <w:t>Contact</w:t>
            </w:r>
          </w:p>
          <w:p w14:paraId="12994028" w14:textId="7F885B13" w:rsidR="00E85784" w:rsidRDefault="00E85784" w:rsidP="00E85784">
            <w:r>
              <w:t>2/3, 50 Kelvingrove St</w:t>
            </w:r>
          </w:p>
          <w:p w14:paraId="6AE93E5C" w14:textId="47D7C63E" w:rsidR="00E85784" w:rsidRDefault="00E85784" w:rsidP="00E85784">
            <w:r>
              <w:t>Glasgow, G3 7RZ</w:t>
            </w:r>
          </w:p>
          <w:p w14:paraId="2BD1230D" w14:textId="69E565CE" w:rsidR="00E85784" w:rsidRDefault="00E85784" w:rsidP="00E85784">
            <w:r>
              <w:t>07724349134</w:t>
            </w:r>
          </w:p>
          <w:p w14:paraId="22F6B876" w14:textId="782B74E2" w:rsidR="00E85784" w:rsidRDefault="00CC525E" w:rsidP="00E85784">
            <w:hyperlink r:id="rId10" w:history="1">
              <w:r w:rsidRPr="00CC525E">
                <w:rPr>
                  <w:rStyle w:val="Hyperlink"/>
                </w:rPr>
                <w:t>Email</w:t>
              </w:r>
            </w:hyperlink>
          </w:p>
          <w:p w14:paraId="46E9B555" w14:textId="3679281F" w:rsidR="006A1300" w:rsidRDefault="006A1300" w:rsidP="00E85784">
            <w:hyperlink r:id="rId11" w:history="1">
              <w:r w:rsidRPr="006A1300">
                <w:rPr>
                  <w:rStyle w:val="Hyperlink"/>
                </w:rPr>
                <w:t>LinkedIn</w:t>
              </w:r>
            </w:hyperlink>
          </w:p>
          <w:p w14:paraId="5105E768" w14:textId="4FC4B5DA" w:rsidR="00E85784" w:rsidRDefault="00CC525E" w:rsidP="00E85784">
            <w:hyperlink r:id="rId12" w:history="1">
              <w:r w:rsidRPr="00CC525E">
                <w:rPr>
                  <w:rStyle w:val="Hyperlink"/>
                </w:rPr>
                <w:t>GitHub</w:t>
              </w:r>
            </w:hyperlink>
          </w:p>
          <w:p w14:paraId="6A0304A2" w14:textId="77777777" w:rsidR="00925DBD" w:rsidRDefault="00925DBD" w:rsidP="00E85784"/>
          <w:p w14:paraId="494AC472" w14:textId="77777777" w:rsidR="00E85784" w:rsidRDefault="00E85784" w:rsidP="00E85784">
            <w:pPr>
              <w:pStyle w:val="Heading1"/>
            </w:pPr>
            <w:r>
              <w:t>Education</w:t>
            </w:r>
          </w:p>
          <w:p w14:paraId="545F1491" w14:textId="77777777" w:rsidR="00E85784" w:rsidRDefault="00E85784" w:rsidP="00E85784">
            <w:r>
              <w:t>3</w:t>
            </w:r>
            <w:r w:rsidRPr="003038E5">
              <w:rPr>
                <w:vertAlign w:val="superscript"/>
              </w:rPr>
              <w:t>rd</w:t>
            </w:r>
            <w:r>
              <w:t xml:space="preserve"> year,</w:t>
            </w:r>
          </w:p>
          <w:p w14:paraId="5EA4DFA2" w14:textId="77777777" w:rsidR="00E85784" w:rsidRDefault="00E85784" w:rsidP="00E85784">
            <w:r>
              <w:t>BSC in Computer Science</w:t>
            </w:r>
          </w:p>
          <w:p w14:paraId="76242556" w14:textId="77777777" w:rsidR="00E85784" w:rsidRDefault="00E85784" w:rsidP="00E85784">
            <w:r>
              <w:t>University of Glasgow</w:t>
            </w:r>
          </w:p>
          <w:p w14:paraId="63B94C20" w14:textId="77777777" w:rsidR="00E85784" w:rsidRDefault="00E85784" w:rsidP="00E85784"/>
          <w:p w14:paraId="28674E4B" w14:textId="1287D06F" w:rsidR="00E85784" w:rsidRDefault="008B1F91" w:rsidP="008B1F91">
            <w:pPr>
              <w:ind w:left="720" w:hanging="720"/>
            </w:pPr>
            <w:r>
              <w:t>Scottish Advanced Higher A x 2</w:t>
            </w:r>
          </w:p>
          <w:p w14:paraId="521F2A13" w14:textId="336037DD" w:rsidR="008B1F91" w:rsidRDefault="008B1F91" w:rsidP="008B1F91">
            <w:pPr>
              <w:ind w:left="720" w:hanging="720"/>
            </w:pPr>
            <w:r>
              <w:t>Scottish Higher A x 5</w:t>
            </w:r>
          </w:p>
          <w:p w14:paraId="34F1AD5A" w14:textId="5E9E2D2A" w:rsidR="008B1F91" w:rsidRDefault="008B1F91" w:rsidP="008B1F91">
            <w:pPr>
              <w:ind w:left="720" w:hanging="720"/>
            </w:pPr>
            <w:r>
              <w:t>From Grove Academy Dundee</w:t>
            </w:r>
          </w:p>
          <w:p w14:paraId="241530FD" w14:textId="77777777" w:rsidR="008B1F91" w:rsidRDefault="008B1F91" w:rsidP="00E85784"/>
          <w:p w14:paraId="1E336C90" w14:textId="77777777" w:rsidR="00E85784" w:rsidRPr="003038E5" w:rsidRDefault="00E85784" w:rsidP="00E85784">
            <w:pPr>
              <w:pStyle w:val="Heading1"/>
            </w:pPr>
            <w:r>
              <w:t>Programming Languages</w:t>
            </w:r>
          </w:p>
          <w:p w14:paraId="35D89792" w14:textId="77777777" w:rsidR="00E85784" w:rsidRDefault="00E85784" w:rsidP="00E85784">
            <w:r>
              <w:t>Typescript</w:t>
            </w:r>
          </w:p>
          <w:p w14:paraId="513B8BE9" w14:textId="77777777" w:rsidR="00E85784" w:rsidRDefault="00E85784" w:rsidP="00E85784">
            <w:r>
              <w:t>Python</w:t>
            </w:r>
          </w:p>
          <w:p w14:paraId="74735B9C" w14:textId="77777777" w:rsidR="00E85784" w:rsidRDefault="00E85784" w:rsidP="00E85784">
            <w:r>
              <w:t>Java</w:t>
            </w:r>
          </w:p>
          <w:p w14:paraId="088E5414" w14:textId="77777777" w:rsidR="00E85784" w:rsidRDefault="00E85784" w:rsidP="00E85784">
            <w:r>
              <w:t>C &amp; C++</w:t>
            </w:r>
          </w:p>
          <w:p w14:paraId="573C4607" w14:textId="77777777" w:rsidR="00E85784" w:rsidRDefault="00E85784" w:rsidP="00E85784">
            <w:r>
              <w:t>HTML &amp; CSS</w:t>
            </w:r>
          </w:p>
          <w:p w14:paraId="6E1A6E6B" w14:textId="77777777" w:rsidR="00E85784" w:rsidRDefault="00E85784" w:rsidP="00E85784"/>
          <w:p w14:paraId="268673B9" w14:textId="77777777" w:rsidR="00E85784" w:rsidRPr="003038E5" w:rsidRDefault="00E85784" w:rsidP="00E85784">
            <w:pPr>
              <w:pStyle w:val="Heading1"/>
            </w:pPr>
            <w:r>
              <w:t>Technologies</w:t>
            </w:r>
          </w:p>
          <w:p w14:paraId="0F1257F4" w14:textId="77777777" w:rsidR="00E85784" w:rsidRDefault="00E85784" w:rsidP="00E85784">
            <w:r>
              <w:t>React</w:t>
            </w:r>
          </w:p>
          <w:p w14:paraId="4DC4D3A7" w14:textId="77777777" w:rsidR="00E85784" w:rsidRDefault="00E85784" w:rsidP="00E85784">
            <w:r>
              <w:t>Django</w:t>
            </w:r>
          </w:p>
          <w:p w14:paraId="12FAAAF3" w14:textId="3FAB301F" w:rsidR="0097520A" w:rsidRDefault="0097520A" w:rsidP="00E85784">
            <w:r>
              <w:t>Vite</w:t>
            </w:r>
          </w:p>
          <w:p w14:paraId="636D9828" w14:textId="350E16FF" w:rsidR="00E85784" w:rsidRDefault="00E85784" w:rsidP="00E85784">
            <w:r>
              <w:t>Node.js</w:t>
            </w:r>
            <w:r w:rsidR="006947A4">
              <w:t>,</w:t>
            </w:r>
            <w:r>
              <w:t xml:space="preserve"> Deno</w:t>
            </w:r>
            <w:r w:rsidR="006947A4">
              <w:t xml:space="preserve"> &amp; </w:t>
            </w:r>
            <w:r>
              <w:t>Three.js</w:t>
            </w:r>
          </w:p>
          <w:p w14:paraId="3B145C78" w14:textId="6F271B78" w:rsidR="005D679A" w:rsidRDefault="006947A4" w:rsidP="00E85784">
            <w:r>
              <w:t>SDL</w:t>
            </w:r>
            <w:r>
              <w:t xml:space="preserve"> &amp; </w:t>
            </w:r>
            <w:r w:rsidR="005D679A">
              <w:t>OpenGL</w:t>
            </w:r>
          </w:p>
          <w:p w14:paraId="2072D0BC" w14:textId="77777777" w:rsidR="00E85784" w:rsidRDefault="00E85784" w:rsidP="00E85784"/>
          <w:p w14:paraId="6FBE8F3D" w14:textId="77777777" w:rsidR="00E85784" w:rsidRPr="003038E5" w:rsidRDefault="00E85784" w:rsidP="00E85784">
            <w:pPr>
              <w:pStyle w:val="Heading1"/>
            </w:pPr>
            <w:r>
              <w:t>Tools</w:t>
            </w:r>
          </w:p>
          <w:p w14:paraId="28B41265" w14:textId="77777777" w:rsidR="00E85784" w:rsidRDefault="00E85784" w:rsidP="00E85784">
            <w:r>
              <w:t>GitHub &amp; GitLab</w:t>
            </w:r>
          </w:p>
          <w:p w14:paraId="591F3790" w14:textId="25F7A650" w:rsidR="00E85784" w:rsidRDefault="00E85784" w:rsidP="00E85784">
            <w:r>
              <w:t>JetBrains IDE’s</w:t>
            </w:r>
          </w:p>
          <w:p w14:paraId="388910D8" w14:textId="77777777" w:rsidR="00E85784" w:rsidRDefault="00E85784" w:rsidP="00E85784">
            <w:r>
              <w:t>WSL Unix</w:t>
            </w:r>
            <w:r w:rsidR="008B1F91">
              <w:t xml:space="preserve"> / Ubuntu</w:t>
            </w:r>
          </w:p>
          <w:p w14:paraId="52E84199" w14:textId="1D3FCD08" w:rsidR="0097520A" w:rsidRDefault="0097520A" w:rsidP="00E85784">
            <w:r>
              <w:t>Pages &amp; Workflows</w:t>
            </w:r>
          </w:p>
        </w:tc>
        <w:tc>
          <w:tcPr>
            <w:tcW w:w="6799" w:type="dxa"/>
            <w:gridSpan w:val="2"/>
            <w:tcBorders>
              <w:top w:val="single" w:sz="12" w:space="0" w:color="3C3388" w:themeColor="accent6"/>
              <w:left w:val="single" w:sz="12" w:space="0" w:color="3C3388" w:themeColor="accent6"/>
            </w:tcBorders>
          </w:tcPr>
          <w:p w14:paraId="2C78B1AF" w14:textId="7732BFD1" w:rsidR="00925DBD" w:rsidRDefault="00925DBD" w:rsidP="00E85784">
            <w:pPr>
              <w:pStyle w:val="Heading1"/>
            </w:pPr>
            <w:r>
              <w:t>About</w:t>
            </w:r>
          </w:p>
          <w:p w14:paraId="545686AF" w14:textId="009D5C14" w:rsidR="00925DBD" w:rsidRPr="00925DBD" w:rsidRDefault="00925DBD" w:rsidP="00925DBD">
            <w:pPr>
              <w:rPr>
                <w:sz w:val="22"/>
              </w:rPr>
            </w:pPr>
            <w:r w:rsidRPr="00FD0996">
              <w:rPr>
                <w:sz w:val="22"/>
              </w:rPr>
              <w:t xml:space="preserve">I am a </w:t>
            </w:r>
            <w:r>
              <w:rPr>
                <w:sz w:val="22"/>
              </w:rPr>
              <w:t>3</w:t>
            </w:r>
            <w:r w:rsidRPr="00925DBD">
              <w:rPr>
                <w:sz w:val="22"/>
                <w:vertAlign w:val="superscript"/>
              </w:rPr>
              <w:t>rd</w:t>
            </w:r>
            <w:r>
              <w:rPr>
                <w:sz w:val="22"/>
              </w:rPr>
              <w:t xml:space="preserve"> year </w:t>
            </w:r>
            <w:r w:rsidRPr="00FD0996">
              <w:rPr>
                <w:sz w:val="22"/>
              </w:rPr>
              <w:t xml:space="preserve">Glasgow University undergraduate student living in </w:t>
            </w:r>
            <w:r>
              <w:rPr>
                <w:sz w:val="22"/>
              </w:rPr>
              <w:t>Glasgow</w:t>
            </w:r>
            <w:r w:rsidRPr="00FD0996">
              <w:rPr>
                <w:sz w:val="22"/>
              </w:rPr>
              <w:t>. I am an enthusiastic individual with a</w:t>
            </w:r>
            <w:r>
              <w:rPr>
                <w:sz w:val="22"/>
              </w:rPr>
              <w:t xml:space="preserve"> wide</w:t>
            </w:r>
            <w:r w:rsidRPr="00FD0996">
              <w:rPr>
                <w:sz w:val="22"/>
              </w:rPr>
              <w:t xml:space="preserve"> range of </w:t>
            </w:r>
            <w:r>
              <w:rPr>
                <w:sz w:val="22"/>
              </w:rPr>
              <w:t xml:space="preserve">software </w:t>
            </w:r>
            <w:r w:rsidRPr="00FD0996">
              <w:rPr>
                <w:sz w:val="22"/>
              </w:rPr>
              <w:t>experience. I have excellent communication skills and a positive attitude.</w:t>
            </w:r>
            <w:r>
              <w:rPr>
                <w:sz w:val="22"/>
              </w:rPr>
              <w:t xml:space="preserve"> My interests vary</w:t>
            </w:r>
            <w:r w:rsidR="00286E9A">
              <w:rPr>
                <w:sz w:val="22"/>
              </w:rPr>
              <w:t xml:space="preserve"> a lot, </w:t>
            </w:r>
            <w:r>
              <w:rPr>
                <w:sz w:val="22"/>
              </w:rPr>
              <w:t>from low level programming to front end frameworks.</w:t>
            </w:r>
          </w:p>
          <w:p w14:paraId="7A5D7F7B" w14:textId="77777777" w:rsidR="00925DBD" w:rsidRPr="00925DBD" w:rsidRDefault="00925DBD" w:rsidP="00925DBD"/>
          <w:p w14:paraId="6FA8008E" w14:textId="4E920F01" w:rsidR="00E85784" w:rsidRDefault="00E85784" w:rsidP="00E85784">
            <w:pPr>
              <w:pStyle w:val="Heading1"/>
            </w:pPr>
            <w:r>
              <w:t>Experience</w:t>
            </w:r>
          </w:p>
          <w:p w14:paraId="1B2A40BF" w14:textId="77777777" w:rsidR="00E85784" w:rsidRDefault="00E85784" w:rsidP="00E85784">
            <w:pPr>
              <w:pStyle w:val="Heading2"/>
            </w:pPr>
            <w:r>
              <w:t>AUgust 2024 - PRESENT</w:t>
            </w:r>
          </w:p>
          <w:p w14:paraId="3F02AE49" w14:textId="77777777" w:rsidR="00E85784" w:rsidRDefault="00E85784" w:rsidP="00E85784">
            <w:r>
              <w:rPr>
                <w:rStyle w:val="Emphasis"/>
              </w:rPr>
              <w:t>Freelance Web Developer</w:t>
            </w:r>
            <w:r>
              <w:t xml:space="preserve"> | </w:t>
            </w:r>
            <w:r w:rsidRPr="00E85784">
              <w:rPr>
                <w:sz w:val="22"/>
                <w:szCs w:val="22"/>
              </w:rPr>
              <w:t>Design for Displacement</w:t>
            </w:r>
          </w:p>
          <w:p w14:paraId="64E50A9F" w14:textId="40422332" w:rsidR="00E85784" w:rsidRDefault="00E85784" w:rsidP="00E85784">
            <w:r>
              <w:t xml:space="preserve">Lead developer for the Design for Displacement architecture course. </w:t>
            </w:r>
            <w:r w:rsidR="00286E9A">
              <w:t>Working with Typescript and React to create a stylistic, modern and informative Website.</w:t>
            </w:r>
          </w:p>
          <w:p w14:paraId="41D56960" w14:textId="77777777" w:rsidR="00E85784" w:rsidRDefault="00E85784" w:rsidP="00E85784"/>
          <w:p w14:paraId="33A251F3" w14:textId="3C1F38EC" w:rsidR="00286E9A" w:rsidRDefault="00CA2706" w:rsidP="00286E9A">
            <w:pPr>
              <w:pStyle w:val="Heading2"/>
            </w:pPr>
            <w:r>
              <w:t>September</w:t>
            </w:r>
            <w:r w:rsidR="00286E9A">
              <w:t xml:space="preserve"> 2024 - PRESENT</w:t>
            </w:r>
          </w:p>
          <w:p w14:paraId="752EA726" w14:textId="6CD6F39E" w:rsidR="00286E9A" w:rsidRDefault="00286E9A" w:rsidP="00286E9A">
            <w:r>
              <w:rPr>
                <w:rStyle w:val="Emphasis"/>
              </w:rPr>
              <w:t>Software</w:t>
            </w:r>
            <w:r>
              <w:rPr>
                <w:rStyle w:val="Emphasis"/>
              </w:rPr>
              <w:t xml:space="preserve"> Developer</w:t>
            </w:r>
            <w:r>
              <w:rPr>
                <w:rStyle w:val="Emphasis"/>
              </w:rPr>
              <w:t xml:space="preserve"> &amp; Team Chair</w:t>
            </w:r>
            <w:r>
              <w:t xml:space="preserve"> | </w:t>
            </w:r>
            <w:r w:rsidR="00CA2706">
              <w:rPr>
                <w:sz w:val="22"/>
                <w:szCs w:val="22"/>
              </w:rPr>
              <w:t>Off Axis Gigs</w:t>
            </w:r>
          </w:p>
          <w:p w14:paraId="68698864" w14:textId="05545029" w:rsidR="00286E9A" w:rsidRDefault="00CA2706" w:rsidP="00E85784">
            <w:r>
              <w:t xml:space="preserve">Working in a team, through Glasgow Uni, to design and implement improvements to the company’s current tech system. </w:t>
            </w:r>
          </w:p>
          <w:p w14:paraId="2756C2B9" w14:textId="77777777" w:rsidR="00CA2706" w:rsidRDefault="00CA2706" w:rsidP="00E85784"/>
          <w:p w14:paraId="33386C21" w14:textId="77777777" w:rsidR="00E85784" w:rsidRDefault="00E85784" w:rsidP="00E85784">
            <w:pPr>
              <w:pStyle w:val="Heading2"/>
            </w:pPr>
            <w:r>
              <w:t xml:space="preserve">September 2020 – SepTember 2024 </w:t>
            </w:r>
          </w:p>
          <w:p w14:paraId="1699092E" w14:textId="77777777" w:rsidR="00E85784" w:rsidRDefault="00E85784" w:rsidP="00E85784">
            <w:r>
              <w:rPr>
                <w:rStyle w:val="Emphasis"/>
              </w:rPr>
              <w:t>Pharmacy Assistant</w:t>
            </w:r>
            <w:r>
              <w:t xml:space="preserve"> | </w:t>
            </w:r>
            <w:r w:rsidRPr="00E85784">
              <w:rPr>
                <w:sz w:val="22"/>
                <w:szCs w:val="22"/>
              </w:rPr>
              <w:t>Davidson’s Chemists</w:t>
            </w:r>
          </w:p>
          <w:p w14:paraId="0801DF5D" w14:textId="77777777" w:rsidR="00E85784" w:rsidRDefault="00E85784" w:rsidP="00E85784">
            <w:r>
              <w:t>Long-term part-time job, using pharmaceutical technologies.</w:t>
            </w:r>
          </w:p>
          <w:p w14:paraId="4AE2A85C" w14:textId="77777777" w:rsidR="00E85784" w:rsidRDefault="00E85784" w:rsidP="00E85784"/>
          <w:p w14:paraId="7461A663" w14:textId="77777777" w:rsidR="00E85784" w:rsidRDefault="00E85784" w:rsidP="00E85784">
            <w:pPr>
              <w:pStyle w:val="Heading2"/>
            </w:pPr>
            <w:r>
              <w:t xml:space="preserve">September 2021 – JUne 2022 </w:t>
            </w:r>
          </w:p>
          <w:p w14:paraId="6139236B" w14:textId="77777777" w:rsidR="00E85784" w:rsidRDefault="00E85784" w:rsidP="00E85784">
            <w:pPr>
              <w:rPr>
                <w:sz w:val="22"/>
              </w:rPr>
            </w:pPr>
            <w:r>
              <w:rPr>
                <w:rStyle w:val="Emphasis"/>
              </w:rPr>
              <w:t>Lifeguard</w:t>
            </w:r>
            <w:r>
              <w:t xml:space="preserve"> | </w:t>
            </w:r>
            <w:r w:rsidRPr="00FD0996">
              <w:rPr>
                <w:sz w:val="22"/>
              </w:rPr>
              <w:t>Ye Amphibious Ancients Bathing Association</w:t>
            </w:r>
          </w:p>
          <w:p w14:paraId="681098A9" w14:textId="3E973254" w:rsidR="00E85784" w:rsidRDefault="00E85784" w:rsidP="00E85784">
            <w:r>
              <w:t>Dedicated Pool lifeguard</w:t>
            </w:r>
            <w:r w:rsidR="005D679A">
              <w:t>.</w:t>
            </w:r>
          </w:p>
          <w:p w14:paraId="0148D04F" w14:textId="77777777" w:rsidR="00E85784" w:rsidRDefault="00E85784" w:rsidP="00E85784"/>
          <w:p w14:paraId="5EC3BAD2" w14:textId="410DC00C" w:rsidR="006947A4" w:rsidRPr="006947A4" w:rsidRDefault="005D679A" w:rsidP="00286E9A">
            <w:pPr>
              <w:pStyle w:val="Heading1"/>
            </w:pPr>
            <w:r>
              <w:rPr>
                <w:rStyle w:val="Heading1Char"/>
              </w:rPr>
              <w:t>Projects</w:t>
            </w:r>
          </w:p>
          <w:p w14:paraId="34C5947E" w14:textId="77777777" w:rsidR="006947A4" w:rsidRDefault="006947A4" w:rsidP="006947A4">
            <w:pPr>
              <w:rPr>
                <w:sz w:val="22"/>
                <w:szCs w:val="22"/>
              </w:rPr>
            </w:pPr>
            <w:r>
              <w:rPr>
                <w:rStyle w:val="Emphasis"/>
              </w:rPr>
              <w:t>Django Jam</w:t>
            </w:r>
            <w:r>
              <w:t xml:space="preserve"> | </w:t>
            </w:r>
            <w:r>
              <w:rPr>
                <w:sz w:val="22"/>
                <w:szCs w:val="22"/>
              </w:rPr>
              <w:t>Music Sharing</w:t>
            </w:r>
          </w:p>
          <w:p w14:paraId="7437C046" w14:textId="5019052F" w:rsidR="005D679A" w:rsidRDefault="006947A4" w:rsidP="006947A4">
            <w:pPr>
              <w:rPr>
                <w:szCs w:val="20"/>
              </w:rPr>
            </w:pPr>
            <w:r>
              <w:rPr>
                <w:szCs w:val="20"/>
              </w:rPr>
              <w:t>An online web-app with an interactive piano. Used to record and share Tunes with others.</w:t>
            </w:r>
          </w:p>
          <w:p w14:paraId="21297FD0" w14:textId="77777777" w:rsidR="006947A4" w:rsidRPr="006947A4" w:rsidRDefault="006947A4" w:rsidP="006947A4">
            <w:pPr>
              <w:rPr>
                <w:szCs w:val="20"/>
              </w:rPr>
            </w:pPr>
          </w:p>
          <w:p w14:paraId="3915E3FF" w14:textId="3E2562D7" w:rsidR="005D679A" w:rsidRDefault="005D679A" w:rsidP="005D679A">
            <w:pPr>
              <w:rPr>
                <w:sz w:val="22"/>
                <w:szCs w:val="22"/>
              </w:rPr>
            </w:pPr>
            <w:r>
              <w:rPr>
                <w:rStyle w:val="Emphasis"/>
              </w:rPr>
              <w:t>C Paint</w:t>
            </w:r>
            <w:r>
              <w:t xml:space="preserve"> | </w:t>
            </w:r>
            <w:r>
              <w:rPr>
                <w:sz w:val="22"/>
                <w:szCs w:val="22"/>
              </w:rPr>
              <w:t xml:space="preserve">Painting </w:t>
            </w:r>
            <w:r w:rsidR="006947A4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oftware</w:t>
            </w:r>
          </w:p>
          <w:p w14:paraId="2CC43D49" w14:textId="77777777" w:rsidR="006947A4" w:rsidRDefault="005D679A" w:rsidP="005D679A">
            <w:pPr>
              <w:rPr>
                <w:szCs w:val="20"/>
              </w:rPr>
            </w:pPr>
            <w:r w:rsidRPr="005D679A">
              <w:rPr>
                <w:szCs w:val="20"/>
              </w:rPr>
              <w:t xml:space="preserve">A </w:t>
            </w:r>
            <w:r>
              <w:rPr>
                <w:szCs w:val="20"/>
              </w:rPr>
              <w:t>program written</w:t>
            </w:r>
            <w:r w:rsidR="006947A4">
              <w:rPr>
                <w:szCs w:val="20"/>
              </w:rPr>
              <w:t xml:space="preserve"> C and using OpenGL to allow painting.</w:t>
            </w:r>
          </w:p>
          <w:p w14:paraId="0148AB18" w14:textId="77777777" w:rsidR="006947A4" w:rsidRDefault="006947A4" w:rsidP="005D679A">
            <w:pPr>
              <w:rPr>
                <w:szCs w:val="20"/>
              </w:rPr>
            </w:pPr>
          </w:p>
          <w:p w14:paraId="7CCFFF4D" w14:textId="36D76CC1" w:rsidR="006947A4" w:rsidRPr="00CA2706" w:rsidRDefault="006947A4" w:rsidP="006947A4">
            <w:pPr>
              <w:rPr>
                <w:sz w:val="22"/>
                <w:szCs w:val="22"/>
              </w:rPr>
            </w:pPr>
            <w:r>
              <w:rPr>
                <w:szCs w:val="20"/>
              </w:rPr>
              <w:t xml:space="preserve"> </w:t>
            </w:r>
            <w:r>
              <w:rPr>
                <w:rStyle w:val="Emphasis"/>
              </w:rPr>
              <w:t>Sled-Eval</w:t>
            </w:r>
            <w:r>
              <w:t xml:space="preserve">| </w:t>
            </w:r>
            <w:r w:rsidRPr="00CA2706">
              <w:rPr>
                <w:sz w:val="22"/>
                <w:szCs w:val="22"/>
              </w:rPr>
              <w:t>Evaluation Library</w:t>
            </w:r>
          </w:p>
          <w:p w14:paraId="5859F9BF" w14:textId="0A37836E" w:rsidR="005D3D9D" w:rsidRPr="00286E9A" w:rsidRDefault="006947A4" w:rsidP="00925DBD">
            <w:pPr>
              <w:rPr>
                <w:szCs w:val="20"/>
              </w:rPr>
            </w:pPr>
            <w:r>
              <w:rPr>
                <w:szCs w:val="20"/>
              </w:rPr>
              <w:t>A C li</w:t>
            </w:r>
            <w:r w:rsidR="004A2177">
              <w:rPr>
                <w:szCs w:val="20"/>
              </w:rPr>
              <w:t>b</w:t>
            </w:r>
            <w:r>
              <w:rPr>
                <w:szCs w:val="20"/>
              </w:rPr>
              <w:t>rar</w:t>
            </w:r>
            <w:r w:rsidR="004A2177">
              <w:rPr>
                <w:szCs w:val="20"/>
              </w:rPr>
              <w:t>y for evaluating mathematical expressions. Detailed and easy to use.</w:t>
            </w:r>
          </w:p>
        </w:tc>
      </w:tr>
    </w:tbl>
    <w:p w14:paraId="050CA9DB" w14:textId="77777777" w:rsidR="00BD75A1" w:rsidRDefault="00BD75A1" w:rsidP="007D3E3A">
      <w:pPr>
        <w:rPr>
          <w:rStyle w:val="Heading1Char"/>
        </w:rPr>
      </w:pPr>
    </w:p>
    <w:p w14:paraId="6A1A04C2" w14:textId="2FDE7A75" w:rsidR="005D3D9D" w:rsidRDefault="00CA2706" w:rsidP="007D3E3A">
      <w:pPr>
        <w:rPr>
          <w:rStyle w:val="Heading1Char"/>
        </w:rPr>
      </w:pPr>
      <w:r>
        <w:rPr>
          <w:rStyle w:val="Heading1Char"/>
        </w:rPr>
        <w:t xml:space="preserve">Awards, </w:t>
      </w:r>
      <w:r w:rsidR="005D3D9D">
        <w:rPr>
          <w:rStyle w:val="Heading1Char"/>
        </w:rPr>
        <w:t>Societies and Hobbies</w:t>
      </w:r>
    </w:p>
    <w:p w14:paraId="47DFBF1F" w14:textId="6DE09EEF" w:rsidR="00BD75A1" w:rsidRDefault="00CA2706" w:rsidP="00BD75A1">
      <w:pPr>
        <w:rPr>
          <w:rStyle w:val="Emphasis"/>
        </w:rPr>
      </w:pPr>
      <w:r w:rsidRPr="00CA2706">
        <w:rPr>
          <w:szCs w:val="20"/>
        </w:rPr>
        <w:t>Award</w:t>
      </w:r>
      <w:r w:rsidR="00BD75A1">
        <w:rPr>
          <w:szCs w:val="20"/>
        </w:rPr>
        <w:t>s:</w:t>
      </w:r>
      <w:r w:rsidRPr="00CA2706">
        <w:rPr>
          <w:szCs w:val="20"/>
        </w:rPr>
        <w:t xml:space="preserve"> </w:t>
      </w:r>
      <w:r w:rsidR="00BD75A1">
        <w:rPr>
          <w:rStyle w:val="Emphasis"/>
          <w:color w:val="000000" w:themeColor="text1"/>
        </w:rPr>
        <w:t>–</w:t>
      </w:r>
      <w:r w:rsidR="00BD75A1">
        <w:rPr>
          <w:rStyle w:val="Emphasis"/>
          <w:color w:val="000000" w:themeColor="text1"/>
        </w:rPr>
        <w:t xml:space="preserve"> </w:t>
      </w:r>
      <w:r w:rsidR="00BD75A1">
        <w:rPr>
          <w:rStyle w:val="Emphasis"/>
        </w:rPr>
        <w:t xml:space="preserve">Vice Chief Executive for MATE National Competition </w:t>
      </w:r>
      <w:r w:rsidR="00BD75A1">
        <w:rPr>
          <w:rStyle w:val="Emphasis"/>
          <w:color w:val="000000" w:themeColor="text1"/>
        </w:rPr>
        <w:t>–</w:t>
      </w:r>
      <w:r w:rsidR="00BD75A1" w:rsidRPr="00BD75A1">
        <w:rPr>
          <w:rStyle w:val="Emphasis"/>
        </w:rPr>
        <w:t xml:space="preserve"> </w:t>
      </w:r>
      <w:r w:rsidR="0017405E">
        <w:rPr>
          <w:rStyle w:val="Emphasis"/>
        </w:rPr>
        <w:t>World Host</w:t>
      </w:r>
      <w:r w:rsidR="00BD75A1">
        <w:rPr>
          <w:rStyle w:val="Emphasis"/>
        </w:rPr>
        <w:t xml:space="preserve"> Principles Customer Service</w:t>
      </w:r>
      <w:r w:rsidR="00BD75A1">
        <w:rPr>
          <w:b/>
          <w:bCs/>
          <w:szCs w:val="20"/>
        </w:rPr>
        <w:t>,</w:t>
      </w:r>
    </w:p>
    <w:p w14:paraId="083418E5" w14:textId="0B140665" w:rsidR="00BD75A1" w:rsidRPr="00BD75A1" w:rsidRDefault="00BD75A1" w:rsidP="00BD75A1">
      <w:pPr>
        <w:rPr>
          <w:b/>
          <w:color w:val="3C3388" w:themeColor="accent6"/>
        </w:rPr>
      </w:pPr>
      <w:r w:rsidRPr="00BD75A1">
        <w:rPr>
          <w:b/>
          <w:color w:val="3C3388" w:themeColor="accent6"/>
        </w:rPr>
        <w:tab/>
      </w:r>
      <w:r>
        <w:rPr>
          <w:b/>
          <w:color w:val="3C3388" w:themeColor="accent6"/>
        </w:rPr>
        <w:t xml:space="preserve">  </w:t>
      </w:r>
      <w:r>
        <w:rPr>
          <w:rStyle w:val="Emphasis"/>
          <w:color w:val="000000" w:themeColor="text1"/>
        </w:rPr>
        <w:t>–</w:t>
      </w:r>
      <w:r w:rsidRPr="00BD75A1">
        <w:rPr>
          <w:b/>
        </w:rPr>
        <w:t xml:space="preserve"> </w:t>
      </w:r>
      <w:r>
        <w:rPr>
          <w:rStyle w:val="Emphasis"/>
        </w:rPr>
        <w:t xml:space="preserve">DVSA </w:t>
      </w:r>
      <w:r w:rsidR="0017405E">
        <w:rPr>
          <w:rStyle w:val="Emphasis"/>
        </w:rPr>
        <w:t>Driver’s</w:t>
      </w:r>
      <w:r>
        <w:rPr>
          <w:rStyle w:val="Emphasis"/>
        </w:rPr>
        <w:t xml:space="preserve"> License </w:t>
      </w:r>
      <w:r>
        <w:rPr>
          <w:rStyle w:val="Emphasis"/>
          <w:color w:val="000000" w:themeColor="text1"/>
        </w:rPr>
        <w:t>–</w:t>
      </w:r>
      <w:r w:rsidRPr="00BD75A1">
        <w:rPr>
          <w:rStyle w:val="Emphasis"/>
          <w:color w:val="000000" w:themeColor="text1"/>
        </w:rPr>
        <w:t xml:space="preserve"> </w:t>
      </w:r>
      <w:r>
        <w:rPr>
          <w:rStyle w:val="Emphasis"/>
        </w:rPr>
        <w:t xml:space="preserve">NPLQ Lifeguard </w:t>
      </w:r>
      <w:r>
        <w:rPr>
          <w:rStyle w:val="Emphasis"/>
          <w:color w:val="000000" w:themeColor="text1"/>
        </w:rPr>
        <w:t>–</w:t>
      </w:r>
      <w:r>
        <w:rPr>
          <w:rStyle w:val="Emphasis"/>
          <w:color w:val="000000" w:themeColor="text1"/>
        </w:rPr>
        <w:t xml:space="preserve"> </w:t>
      </w:r>
      <w:r>
        <w:rPr>
          <w:rStyle w:val="Emphasis"/>
        </w:rPr>
        <w:t xml:space="preserve">Grove Academy Vice School Captain </w:t>
      </w:r>
    </w:p>
    <w:p w14:paraId="03356929" w14:textId="0D036150" w:rsidR="005D3D9D" w:rsidRDefault="005D3D9D" w:rsidP="005D3D9D">
      <w:r>
        <w:t>Member of</w:t>
      </w:r>
      <w:r w:rsidR="0017405E">
        <w:t xml:space="preserve">: </w:t>
      </w:r>
      <w:r>
        <w:t xml:space="preserve"> Glasgow Uni Tech, Ai, and Book Societies</w:t>
      </w:r>
    </w:p>
    <w:p w14:paraId="0E2CB6D7" w14:textId="48DA0788" w:rsidR="005D3D9D" w:rsidRPr="005D3D9D" w:rsidRDefault="005D3D9D" w:rsidP="005D3D9D">
      <w:r>
        <w:t xml:space="preserve">Some </w:t>
      </w:r>
      <w:r w:rsidR="007D3E3A">
        <w:t>other h</w:t>
      </w:r>
      <w:r>
        <w:t xml:space="preserve">obbies </w:t>
      </w:r>
      <w:r w:rsidR="0017405E">
        <w:t>include</w:t>
      </w:r>
      <w:r>
        <w:t xml:space="preserve"> Surfing, Skiing and rock climbing.</w:t>
      </w:r>
    </w:p>
    <w:sectPr w:rsidR="005D3D9D" w:rsidRPr="005D3D9D" w:rsidSect="005D3D9D">
      <w:pgSz w:w="12240" w:h="15840" w:code="1"/>
      <w:pgMar w:top="1077" w:right="1077" w:bottom="567" w:left="1077" w:header="709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06FD2" w14:textId="77777777" w:rsidR="00146BB8" w:rsidRDefault="00146BB8" w:rsidP="00F316AD">
      <w:r>
        <w:separator/>
      </w:r>
    </w:p>
  </w:endnote>
  <w:endnote w:type="continuationSeparator" w:id="0">
    <w:p w14:paraId="10CF2169" w14:textId="77777777" w:rsidR="00146BB8" w:rsidRDefault="00146BB8" w:rsidP="00F316AD">
      <w:r>
        <w:continuationSeparator/>
      </w:r>
    </w:p>
  </w:endnote>
  <w:endnote w:type="continuationNotice" w:id="1">
    <w:p w14:paraId="6AD6D716" w14:textId="77777777" w:rsidR="00146BB8" w:rsidRDefault="00146B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97943" w14:textId="77777777" w:rsidR="00146BB8" w:rsidRDefault="00146BB8" w:rsidP="00F316AD">
      <w:r>
        <w:separator/>
      </w:r>
    </w:p>
  </w:footnote>
  <w:footnote w:type="continuationSeparator" w:id="0">
    <w:p w14:paraId="29889AE7" w14:textId="77777777" w:rsidR="00146BB8" w:rsidRDefault="00146BB8" w:rsidP="00F316AD">
      <w:r>
        <w:continuationSeparator/>
      </w:r>
    </w:p>
  </w:footnote>
  <w:footnote w:type="continuationNotice" w:id="1">
    <w:p w14:paraId="6252D12A" w14:textId="77777777" w:rsidR="00146BB8" w:rsidRDefault="00146B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4A8F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6F3EA" w:themeColor="accent5"/>
      </w:rPr>
    </w:lvl>
  </w:abstractNum>
  <w:abstractNum w:abstractNumId="1" w15:restartNumberingAfterBreak="0">
    <w:nsid w:val="15F50A67"/>
    <w:multiLevelType w:val="hybridMultilevel"/>
    <w:tmpl w:val="D13C7F9A"/>
    <w:lvl w:ilvl="0" w:tplc="B560CAC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A6C5F"/>
    <w:multiLevelType w:val="hybridMultilevel"/>
    <w:tmpl w:val="F74EF3B6"/>
    <w:lvl w:ilvl="0" w:tplc="3F08A2EE">
      <w:numFmt w:val="bullet"/>
      <w:lvlText w:val="-"/>
      <w:lvlJc w:val="left"/>
      <w:pPr>
        <w:ind w:left="1185" w:hanging="360"/>
      </w:pPr>
      <w:rPr>
        <w:rFonts w:ascii="Century Gothic" w:eastAsiaTheme="minorHAnsi" w:hAnsi="Century Gothic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 w15:restartNumberingAfterBreak="0">
    <w:nsid w:val="7413592C"/>
    <w:multiLevelType w:val="hybridMultilevel"/>
    <w:tmpl w:val="777C5454"/>
    <w:lvl w:ilvl="0" w:tplc="BCE2D3A8">
      <w:numFmt w:val="bullet"/>
      <w:lvlText w:val="-"/>
      <w:lvlJc w:val="left"/>
      <w:pPr>
        <w:ind w:left="1185" w:hanging="360"/>
      </w:pPr>
      <w:rPr>
        <w:rFonts w:ascii="Century Gothic" w:eastAsiaTheme="minorHAnsi" w:hAnsi="Century Gothic" w:cs="Times New Roman (Body CS)" w:hint="default"/>
        <w:b/>
        <w:color w:val="3C3388" w:themeColor="accent6"/>
      </w:rPr>
    </w:lvl>
    <w:lvl w:ilvl="1" w:tplc="08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 w15:restartNumberingAfterBreak="0">
    <w:nsid w:val="7DF32CD0"/>
    <w:multiLevelType w:val="hybridMultilevel"/>
    <w:tmpl w:val="98021320"/>
    <w:lvl w:ilvl="0" w:tplc="7444EA86">
      <w:numFmt w:val="bullet"/>
      <w:lvlText w:val="-"/>
      <w:lvlJc w:val="left"/>
      <w:pPr>
        <w:ind w:left="1185" w:hanging="360"/>
      </w:pPr>
      <w:rPr>
        <w:rFonts w:ascii="Century Gothic" w:eastAsiaTheme="minorHAnsi" w:hAnsi="Century Gothic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 w16cid:durableId="405500427">
    <w:abstractNumId w:val="0"/>
  </w:num>
  <w:num w:numId="2" w16cid:durableId="1137796067">
    <w:abstractNumId w:val="1"/>
  </w:num>
  <w:num w:numId="3" w16cid:durableId="231431496">
    <w:abstractNumId w:val="3"/>
  </w:num>
  <w:num w:numId="4" w16cid:durableId="893731812">
    <w:abstractNumId w:val="4"/>
  </w:num>
  <w:num w:numId="5" w16cid:durableId="923805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FF"/>
    <w:rsid w:val="0001399F"/>
    <w:rsid w:val="00046214"/>
    <w:rsid w:val="00066928"/>
    <w:rsid w:val="0009273C"/>
    <w:rsid w:val="00095D41"/>
    <w:rsid w:val="00096A49"/>
    <w:rsid w:val="000C5404"/>
    <w:rsid w:val="000E1D44"/>
    <w:rsid w:val="001313CF"/>
    <w:rsid w:val="00146BB8"/>
    <w:rsid w:val="00163282"/>
    <w:rsid w:val="0017405E"/>
    <w:rsid w:val="001755AB"/>
    <w:rsid w:val="00183E89"/>
    <w:rsid w:val="001A375F"/>
    <w:rsid w:val="001E50B8"/>
    <w:rsid w:val="001F1F0D"/>
    <w:rsid w:val="00205A46"/>
    <w:rsid w:val="0020696E"/>
    <w:rsid w:val="00225BAE"/>
    <w:rsid w:val="002356A2"/>
    <w:rsid w:val="0024775A"/>
    <w:rsid w:val="00263514"/>
    <w:rsid w:val="00286E9A"/>
    <w:rsid w:val="002D1060"/>
    <w:rsid w:val="002D12DA"/>
    <w:rsid w:val="002D4AEB"/>
    <w:rsid w:val="003019B2"/>
    <w:rsid w:val="003038E5"/>
    <w:rsid w:val="0032379D"/>
    <w:rsid w:val="00343F1A"/>
    <w:rsid w:val="0034688D"/>
    <w:rsid w:val="003A5476"/>
    <w:rsid w:val="003B34F6"/>
    <w:rsid w:val="003B5713"/>
    <w:rsid w:val="0040233B"/>
    <w:rsid w:val="00427D97"/>
    <w:rsid w:val="00493F6E"/>
    <w:rsid w:val="004A2177"/>
    <w:rsid w:val="004C6953"/>
    <w:rsid w:val="00507AFD"/>
    <w:rsid w:val="00507E93"/>
    <w:rsid w:val="00511A6E"/>
    <w:rsid w:val="00535EE8"/>
    <w:rsid w:val="005675E7"/>
    <w:rsid w:val="0057534A"/>
    <w:rsid w:val="005872B1"/>
    <w:rsid w:val="005D3D9D"/>
    <w:rsid w:val="005D679A"/>
    <w:rsid w:val="00605A5B"/>
    <w:rsid w:val="00652B25"/>
    <w:rsid w:val="00663D85"/>
    <w:rsid w:val="00672A17"/>
    <w:rsid w:val="006818E7"/>
    <w:rsid w:val="006947A4"/>
    <w:rsid w:val="006A1300"/>
    <w:rsid w:val="006C60E6"/>
    <w:rsid w:val="006E486A"/>
    <w:rsid w:val="006E70D3"/>
    <w:rsid w:val="007162FC"/>
    <w:rsid w:val="0075038B"/>
    <w:rsid w:val="007B0F94"/>
    <w:rsid w:val="007C14FA"/>
    <w:rsid w:val="007D3E3A"/>
    <w:rsid w:val="00815943"/>
    <w:rsid w:val="008407FF"/>
    <w:rsid w:val="00843C42"/>
    <w:rsid w:val="00860DB6"/>
    <w:rsid w:val="0088104A"/>
    <w:rsid w:val="00896FA4"/>
    <w:rsid w:val="008B045B"/>
    <w:rsid w:val="008B1F91"/>
    <w:rsid w:val="008B507E"/>
    <w:rsid w:val="008C1972"/>
    <w:rsid w:val="008E53BD"/>
    <w:rsid w:val="00925DBD"/>
    <w:rsid w:val="00946FAC"/>
    <w:rsid w:val="0097520A"/>
    <w:rsid w:val="00987486"/>
    <w:rsid w:val="0099359E"/>
    <w:rsid w:val="009941DA"/>
    <w:rsid w:val="00996C62"/>
    <w:rsid w:val="00A0688E"/>
    <w:rsid w:val="00A10D34"/>
    <w:rsid w:val="00A227C8"/>
    <w:rsid w:val="00A30F44"/>
    <w:rsid w:val="00A351D9"/>
    <w:rsid w:val="00A70004"/>
    <w:rsid w:val="00A77921"/>
    <w:rsid w:val="00AD0DB9"/>
    <w:rsid w:val="00AE652F"/>
    <w:rsid w:val="00B111F4"/>
    <w:rsid w:val="00B2124F"/>
    <w:rsid w:val="00B41ABD"/>
    <w:rsid w:val="00B575FB"/>
    <w:rsid w:val="00B6190E"/>
    <w:rsid w:val="00BD4217"/>
    <w:rsid w:val="00BD75A1"/>
    <w:rsid w:val="00C02959"/>
    <w:rsid w:val="00C1095A"/>
    <w:rsid w:val="00C40429"/>
    <w:rsid w:val="00C438E2"/>
    <w:rsid w:val="00C55D85"/>
    <w:rsid w:val="00C75FAB"/>
    <w:rsid w:val="00C81009"/>
    <w:rsid w:val="00C81523"/>
    <w:rsid w:val="00CA2273"/>
    <w:rsid w:val="00CA2706"/>
    <w:rsid w:val="00CA2A8D"/>
    <w:rsid w:val="00CC525E"/>
    <w:rsid w:val="00CC7254"/>
    <w:rsid w:val="00CD50FD"/>
    <w:rsid w:val="00CD53BF"/>
    <w:rsid w:val="00D47124"/>
    <w:rsid w:val="00D575D3"/>
    <w:rsid w:val="00D64184"/>
    <w:rsid w:val="00D724F5"/>
    <w:rsid w:val="00D747F5"/>
    <w:rsid w:val="00DA0D2A"/>
    <w:rsid w:val="00DA31B4"/>
    <w:rsid w:val="00DA74E2"/>
    <w:rsid w:val="00DD5D7B"/>
    <w:rsid w:val="00DD6BE7"/>
    <w:rsid w:val="00E50452"/>
    <w:rsid w:val="00E85784"/>
    <w:rsid w:val="00E86958"/>
    <w:rsid w:val="00EA0A2E"/>
    <w:rsid w:val="00EB4F4F"/>
    <w:rsid w:val="00F003B0"/>
    <w:rsid w:val="00F13F04"/>
    <w:rsid w:val="00F2368E"/>
    <w:rsid w:val="00F316AD"/>
    <w:rsid w:val="00F4501B"/>
    <w:rsid w:val="00F710C2"/>
    <w:rsid w:val="00F9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184C8"/>
  <w15:chartTrackingRefBased/>
  <w15:docId w15:val="{CA16F78E-593B-4AB0-A63B-0A2DF439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3F1A"/>
    <w:pPr>
      <w:spacing w:line="280" w:lineRule="exact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EB4F4F"/>
    <w:pPr>
      <w:spacing w:before="120" w:after="120"/>
      <w:outlineLvl w:val="0"/>
    </w:pPr>
    <w:rPr>
      <w:rFonts w:asciiTheme="majorHAnsi" w:hAnsiTheme="majorHAnsi"/>
      <w:color w:val="3C3388" w:themeColor="accent6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43F1A"/>
    <w:pPr>
      <w:outlineLvl w:val="1"/>
    </w:pPr>
    <w:rPr>
      <w:caps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72B1"/>
    <w:rPr>
      <w:rFonts w:cs="Times New Roman (Body CS)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2B1"/>
    <w:rPr>
      <w:rFonts w:cs="Times New Roman (Body CS)"/>
      <w:color w:val="000000" w:themeColor="text1"/>
      <w:sz w:val="20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EB4F4F"/>
    <w:pPr>
      <w:spacing w:line="240" w:lineRule="auto"/>
    </w:pPr>
    <w:rPr>
      <w:rFonts w:asciiTheme="majorHAnsi" w:hAnsiTheme="majorHAnsi"/>
      <w:color w:val="3C3388" w:themeColor="accent6"/>
      <w:sz w:val="72"/>
    </w:rPr>
  </w:style>
  <w:style w:type="character" w:customStyle="1" w:styleId="TitleChar">
    <w:name w:val="Title Char"/>
    <w:basedOn w:val="DefaultParagraphFont"/>
    <w:link w:val="Title"/>
    <w:rsid w:val="00EB4F4F"/>
    <w:rPr>
      <w:rFonts w:asciiTheme="majorHAnsi" w:hAnsiTheme="majorHAnsi" w:cs="Times New Roman (Body CS)"/>
      <w:color w:val="3C3388" w:themeColor="accent6"/>
      <w:sz w:val="72"/>
    </w:rPr>
  </w:style>
  <w:style w:type="paragraph" w:styleId="Subtitle">
    <w:name w:val="Subtitle"/>
    <w:basedOn w:val="Normal"/>
    <w:next w:val="Normal"/>
    <w:link w:val="SubtitleChar"/>
    <w:uiPriority w:val="1"/>
    <w:qFormat/>
    <w:rsid w:val="00E50452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E50452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EB4F4F"/>
    <w:rPr>
      <w:rFonts w:asciiTheme="majorHAnsi" w:hAnsiTheme="majorHAnsi" w:cs="Times New Roman (Body CS)"/>
      <w:color w:val="3C3388" w:themeColor="accent6"/>
      <w:sz w:val="28"/>
    </w:rPr>
  </w:style>
  <w:style w:type="character" w:styleId="Hyperlink">
    <w:name w:val="Hyperlink"/>
    <w:basedOn w:val="DefaultParagraphFont"/>
    <w:uiPriority w:val="99"/>
    <w:semiHidden/>
    <w:rsid w:val="005872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3"/>
    <w:rsid w:val="00343F1A"/>
    <w:rPr>
      <w:rFonts w:cs="Times New Roman (Body CS)"/>
      <w:caps/>
      <w:color w:val="000000" w:themeColor="text1"/>
      <w:sz w:val="16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table" w:customStyle="1" w:styleId="Style1">
    <w:name w:val="Style1"/>
    <w:basedOn w:val="TableNormal"/>
    <w:uiPriority w:val="99"/>
    <w:rsid w:val="00183E89"/>
    <w:tblPr>
      <w:tblBorders>
        <w:top w:val="single" w:sz="12" w:space="0" w:color="B7E5ED" w:themeColor="accent4"/>
        <w:insideV w:val="single" w:sz="12" w:space="0" w:color="B7E5ED" w:themeColor="accent4"/>
      </w:tblBorders>
    </w:tblPr>
    <w:tcPr>
      <w:tcMar>
        <w:top w:w="144" w:type="dxa"/>
        <w:left w:w="288" w:type="dxa"/>
        <w:bottom w:w="144" w:type="dxa"/>
        <w:right w:w="288" w:type="dxa"/>
      </w:tcMar>
    </w:tcPr>
  </w:style>
  <w:style w:type="paragraph" w:customStyle="1" w:styleId="BulletedList">
    <w:name w:val="Bulleted List"/>
    <w:basedOn w:val="Normal"/>
    <w:uiPriority w:val="7"/>
    <w:qFormat/>
    <w:rsid w:val="00A70004"/>
    <w:pPr>
      <w:numPr>
        <w:numId w:val="2"/>
      </w:numPr>
      <w:spacing w:line="320" w:lineRule="exact"/>
      <w:ind w:left="360"/>
    </w:pPr>
  </w:style>
  <w:style w:type="character" w:styleId="Emphasis">
    <w:name w:val="Emphasis"/>
    <w:uiPriority w:val="20"/>
    <w:rsid w:val="00EB4F4F"/>
    <w:rPr>
      <w:b/>
      <w:color w:val="3C3388" w:themeColor="accent6"/>
    </w:rPr>
  </w:style>
  <w:style w:type="character" w:styleId="UnresolvedMention">
    <w:name w:val="Unresolved Mention"/>
    <w:basedOn w:val="DefaultParagraphFont"/>
    <w:uiPriority w:val="99"/>
    <w:semiHidden/>
    <w:unhideWhenUsed/>
    <w:rsid w:val="00E857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CC52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BD7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Fraser-Levac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fraser-levack" TargetMode="External"/><Relationship Id="rId5" Type="http://schemas.openxmlformats.org/officeDocument/2006/relationships/styles" Target="styles.xml"/><Relationship Id="rId10" Type="http://schemas.openxmlformats.org/officeDocument/2006/relationships/hyperlink" Target="mailto:flevack28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asic%20management%20resume.dotx" TargetMode="External"/></Relationships>
</file>

<file path=word/theme/theme1.xml><?xml version="1.0" encoding="utf-8"?>
<a:theme xmlns:a="http://schemas.openxmlformats.org/drawingml/2006/main" name="ModernResume">
  <a:themeElements>
    <a:clrScheme name="Custom 29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09A8"/>
      </a:accent1>
      <a:accent2>
        <a:srgbClr val="875BBB"/>
      </a:accent2>
      <a:accent3>
        <a:srgbClr val="EB433D"/>
      </a:accent3>
      <a:accent4>
        <a:srgbClr val="B7E5ED"/>
      </a:accent4>
      <a:accent5>
        <a:srgbClr val="F6F3EA"/>
      </a:accent5>
      <a:accent6>
        <a:srgbClr val="3C3388"/>
      </a:accent6>
      <a:hlink>
        <a:srgbClr val="0563C1"/>
      </a:hlink>
      <a:folHlink>
        <a:srgbClr val="954F72"/>
      </a:folHlink>
    </a:clrScheme>
    <a:fontScheme name="Custom 77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13D981-C315-49E2-9ABC-2A1D69C917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1CCEE89-4625-42BE-BB0A-E49AA93124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D52F5C-1A61-45FE-97F5-ECE264B4B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management resume.dotx</Template>
  <TotalTime>1167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Levack</dc:creator>
  <cp:keywords/>
  <dc:description/>
  <cp:lastModifiedBy>Fraser Levack (student)</cp:lastModifiedBy>
  <cp:revision>14</cp:revision>
  <cp:lastPrinted>2024-10-30T10:36:00Z</cp:lastPrinted>
  <dcterms:created xsi:type="dcterms:W3CDTF">2024-10-29T15:05:00Z</dcterms:created>
  <dcterms:modified xsi:type="dcterms:W3CDTF">2024-10-30T10:38:00Z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